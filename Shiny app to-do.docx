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41CB1" w14:textId="6A241294" w:rsidR="00681C8C" w:rsidRDefault="00B726EF">
      <w:r>
        <w:t>Shiny app to-do</w:t>
      </w:r>
    </w:p>
    <w:p w14:paraId="10ABD721" w14:textId="77777777" w:rsidR="00B726EF" w:rsidRDefault="00B726EF"/>
    <w:p w14:paraId="6B08B9C8" w14:textId="0546E466" w:rsidR="00B726EF" w:rsidRDefault="00B726EF" w:rsidP="00B726EF">
      <w:pPr>
        <w:pStyle w:val="ListParagraph"/>
        <w:numPr>
          <w:ilvl w:val="0"/>
          <w:numId w:val="1"/>
        </w:numPr>
      </w:pPr>
      <w:r>
        <w:t>Change title</w:t>
      </w:r>
    </w:p>
    <w:p w14:paraId="33155E8E" w14:textId="202EA24C" w:rsidR="00B726EF" w:rsidRDefault="00B726EF" w:rsidP="00B726EF">
      <w:pPr>
        <w:pStyle w:val="ListParagraph"/>
        <w:numPr>
          <w:ilvl w:val="0"/>
          <w:numId w:val="1"/>
        </w:numPr>
      </w:pPr>
      <w:r>
        <w:t>Legends for plots</w:t>
      </w:r>
    </w:p>
    <w:p w14:paraId="16BC674E" w14:textId="1254BB3C" w:rsidR="00B726EF" w:rsidRDefault="00B726EF" w:rsidP="00B726EF">
      <w:pPr>
        <w:pStyle w:val="ListParagraph"/>
        <w:numPr>
          <w:ilvl w:val="0"/>
          <w:numId w:val="1"/>
        </w:numPr>
      </w:pPr>
      <w:r>
        <w:t>Update landing page</w:t>
      </w:r>
    </w:p>
    <w:p w14:paraId="5B88E624" w14:textId="10C75A74" w:rsidR="00B726EF" w:rsidRDefault="00B726EF" w:rsidP="00B726EF">
      <w:pPr>
        <w:pStyle w:val="ListParagraph"/>
        <w:numPr>
          <w:ilvl w:val="0"/>
          <w:numId w:val="1"/>
        </w:numPr>
      </w:pPr>
      <w:r>
        <w:t xml:space="preserve">App on </w:t>
      </w:r>
      <w:proofErr w:type="spellStart"/>
      <w:r>
        <w:t>github</w:t>
      </w:r>
      <w:proofErr w:type="spellEnd"/>
      <w:r>
        <w:t xml:space="preserve">, data on </w:t>
      </w:r>
      <w:proofErr w:type="spellStart"/>
      <w:r>
        <w:t>gitignore</w:t>
      </w:r>
      <w:proofErr w:type="spellEnd"/>
    </w:p>
    <w:p w14:paraId="7AC1DFA3" w14:textId="42C007C5" w:rsidR="00B726EF" w:rsidRDefault="00B726EF" w:rsidP="00B726EF">
      <w:pPr>
        <w:pStyle w:val="ListParagraph"/>
        <w:numPr>
          <w:ilvl w:val="0"/>
          <w:numId w:val="1"/>
        </w:numPr>
      </w:pPr>
      <w:r>
        <w:t xml:space="preserve">Put on </w:t>
      </w:r>
      <w:proofErr w:type="spellStart"/>
      <w:r>
        <w:t>savona</w:t>
      </w:r>
      <w:proofErr w:type="spellEnd"/>
      <w:r>
        <w:t xml:space="preserve"> – shiny maths</w:t>
      </w:r>
    </w:p>
    <w:p w14:paraId="2BF87908" w14:textId="77777777" w:rsidR="00B726EF" w:rsidRDefault="00B726EF" w:rsidP="00B726EF"/>
    <w:p w14:paraId="3A0E8681" w14:textId="5B64C375" w:rsidR="00B726EF" w:rsidRDefault="00B726EF" w:rsidP="00B726EF">
      <w:pPr>
        <w:rPr>
          <w:b/>
          <w:bCs/>
        </w:rPr>
      </w:pPr>
      <w:r>
        <w:rPr>
          <w:b/>
          <w:bCs/>
        </w:rPr>
        <w:t>Spatial plot page:</w:t>
      </w:r>
    </w:p>
    <w:p w14:paraId="1F8C568E" w14:textId="1761594C" w:rsidR="00B726EF" w:rsidRDefault="00B726EF" w:rsidP="00B726EF">
      <w:pPr>
        <w:pStyle w:val="ListParagraph"/>
        <w:numPr>
          <w:ilvl w:val="0"/>
          <w:numId w:val="1"/>
        </w:numPr>
      </w:pPr>
      <w:r>
        <w:t>Refined cell types.</w:t>
      </w:r>
      <w:r w:rsidR="00CC09D6">
        <w:t xml:space="preserve"> NEED TO CHANGE legend line 137 to refined </w:t>
      </w:r>
      <w:proofErr w:type="spellStart"/>
      <w:r w:rsidR="00CC09D6">
        <w:t>clel</w:t>
      </w:r>
      <w:proofErr w:type="spellEnd"/>
      <w:r w:rsidR="00CC09D6">
        <w:t xml:space="preserve"> types</w:t>
      </w:r>
    </w:p>
    <w:p w14:paraId="74DAB570" w14:textId="5296B967" w:rsidR="00B726EF" w:rsidRPr="00DC636C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DC636C">
        <w:rPr>
          <w:strike/>
        </w:rPr>
        <w:t>Make points smaller</w:t>
      </w:r>
    </w:p>
    <w:p w14:paraId="4F642186" w14:textId="45D42A93" w:rsidR="00B726EF" w:rsidRPr="00DC636C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DC636C">
        <w:rPr>
          <w:strike/>
        </w:rPr>
        <w:t>Option to change the size of the points.</w:t>
      </w:r>
    </w:p>
    <w:p w14:paraId="7106AFF6" w14:textId="5897206D" w:rsidR="00B726EF" w:rsidRPr="00E449EB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E449EB">
        <w:rPr>
          <w:strike/>
        </w:rPr>
        <w:t xml:space="preserve">Invert name of embryos 1 </w:t>
      </w:r>
      <w:r w:rsidRPr="00E449EB">
        <w:rPr>
          <w:strike/>
        </w:rPr>
        <w:sym w:font="Wingdings" w:char="F0E0"/>
      </w:r>
      <w:r w:rsidRPr="00E449EB">
        <w:rPr>
          <w:strike/>
        </w:rPr>
        <w:t xml:space="preserve"> 7</w:t>
      </w:r>
    </w:p>
    <w:p w14:paraId="4B2D4919" w14:textId="632D2227" w:rsidR="00B726EF" w:rsidRPr="00FF3A0C" w:rsidRDefault="00B726EF" w:rsidP="00B726EF">
      <w:pPr>
        <w:pStyle w:val="ListParagraph"/>
        <w:numPr>
          <w:ilvl w:val="0"/>
          <w:numId w:val="1"/>
        </w:numPr>
        <w:rPr>
          <w:strike/>
        </w:rPr>
      </w:pPr>
      <w:r w:rsidRPr="00FF3A0C">
        <w:rPr>
          <w:strike/>
        </w:rPr>
        <w:t>Violin plot</w:t>
      </w:r>
    </w:p>
    <w:p w14:paraId="4ECB2163" w14:textId="77777777" w:rsidR="00B726EF" w:rsidRDefault="00B726EF" w:rsidP="00B726EF"/>
    <w:p w14:paraId="36A0B001" w14:textId="01E0B194" w:rsidR="00B726EF" w:rsidRDefault="00B726EF" w:rsidP="00B726EF">
      <w:pPr>
        <w:rPr>
          <w:b/>
          <w:bCs/>
        </w:rPr>
      </w:pPr>
      <w:r>
        <w:rPr>
          <w:b/>
          <w:bCs/>
        </w:rPr>
        <w:t>Spatial plot (imputed):</w:t>
      </w:r>
    </w:p>
    <w:p w14:paraId="118FF78F" w14:textId="7D23E2CD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t>Get imputed genes from Luke</w:t>
      </w:r>
    </w:p>
    <w:p w14:paraId="52B2BBCA" w14:textId="7B67C8BA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 all cell </w:t>
      </w:r>
      <w:proofErr w:type="gramStart"/>
      <w:r>
        <w:t>types</w:t>
      </w:r>
      <w:proofErr w:type="gramEnd"/>
      <w:r>
        <w:t xml:space="preserve"> buttons</w:t>
      </w:r>
    </w:p>
    <w:p w14:paraId="43811CDA" w14:textId="7C530267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Violin plots of expression split by cell type </w:t>
      </w:r>
    </w:p>
    <w:p w14:paraId="0E9421CA" w14:textId="24B9C310" w:rsidR="00B726EF" w:rsidRPr="00B726EF" w:rsidRDefault="00B726EF" w:rsidP="00B726E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Violin plot</w:t>
      </w:r>
    </w:p>
    <w:p w14:paraId="258853A4" w14:textId="77777777" w:rsidR="00B726EF" w:rsidRDefault="00B726EF" w:rsidP="00B726EF">
      <w:pPr>
        <w:rPr>
          <w:b/>
          <w:bCs/>
        </w:rPr>
      </w:pPr>
    </w:p>
    <w:p w14:paraId="6219F2F3" w14:textId="5AA208CC" w:rsidR="00B726EF" w:rsidRPr="00B726EF" w:rsidRDefault="00B726EF" w:rsidP="00B726EF">
      <w:pPr>
        <w:rPr>
          <w:b/>
          <w:bCs/>
        </w:rPr>
      </w:pPr>
      <w:r w:rsidRPr="00B726EF">
        <w:rPr>
          <w:b/>
          <w:bCs/>
        </w:rPr>
        <w:t>Virtual dissection:</w:t>
      </w:r>
    </w:p>
    <w:p w14:paraId="2E4F7390" w14:textId="720E3320" w:rsidR="00B726EF" w:rsidRDefault="00B726EF" w:rsidP="00B726EF">
      <w:pPr>
        <w:pStyle w:val="ListParagraph"/>
        <w:numPr>
          <w:ilvl w:val="0"/>
          <w:numId w:val="1"/>
        </w:numPr>
      </w:pPr>
      <w:r>
        <w:t>Need UMAP coordinates</w:t>
      </w:r>
    </w:p>
    <w:p w14:paraId="262B9376" w14:textId="245DDEB6" w:rsidR="00B726EF" w:rsidRDefault="00B726EF" w:rsidP="00B726EF">
      <w:pPr>
        <w:pStyle w:val="ListParagraph"/>
        <w:numPr>
          <w:ilvl w:val="0"/>
          <w:numId w:val="1"/>
        </w:numPr>
      </w:pPr>
      <w:r>
        <w:t>Colour by gene expression</w:t>
      </w:r>
    </w:p>
    <w:p w14:paraId="284BEF96" w14:textId="77777777" w:rsidR="00137593" w:rsidRDefault="00137593" w:rsidP="00137593"/>
    <w:p w14:paraId="08BDC4AF" w14:textId="1A8FDE1F" w:rsidR="00137593" w:rsidRPr="00B726EF" w:rsidRDefault="00137593" w:rsidP="00137593"/>
    <w:sectPr w:rsidR="00137593" w:rsidRPr="00B7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328B7"/>
    <w:multiLevelType w:val="hybridMultilevel"/>
    <w:tmpl w:val="549435BE"/>
    <w:lvl w:ilvl="0" w:tplc="BD3AE16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22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EF"/>
    <w:rsid w:val="0000450E"/>
    <w:rsid w:val="00004F1B"/>
    <w:rsid w:val="00013FCA"/>
    <w:rsid w:val="00021CD4"/>
    <w:rsid w:val="00030B4C"/>
    <w:rsid w:val="00046BBA"/>
    <w:rsid w:val="000822FE"/>
    <w:rsid w:val="00122E3D"/>
    <w:rsid w:val="001329E8"/>
    <w:rsid w:val="00136EEF"/>
    <w:rsid w:val="00137593"/>
    <w:rsid w:val="00147E4B"/>
    <w:rsid w:val="00175F03"/>
    <w:rsid w:val="00181DD8"/>
    <w:rsid w:val="0018511C"/>
    <w:rsid w:val="001B5404"/>
    <w:rsid w:val="001E10AA"/>
    <w:rsid w:val="001F7756"/>
    <w:rsid w:val="00223CFF"/>
    <w:rsid w:val="0025457D"/>
    <w:rsid w:val="00270B70"/>
    <w:rsid w:val="002A0EC0"/>
    <w:rsid w:val="002A3CF3"/>
    <w:rsid w:val="002D48D5"/>
    <w:rsid w:val="002E32EB"/>
    <w:rsid w:val="002F3413"/>
    <w:rsid w:val="0032402C"/>
    <w:rsid w:val="003300B7"/>
    <w:rsid w:val="00343F36"/>
    <w:rsid w:val="00382287"/>
    <w:rsid w:val="00390C6C"/>
    <w:rsid w:val="004308F4"/>
    <w:rsid w:val="004706C0"/>
    <w:rsid w:val="004D63DD"/>
    <w:rsid w:val="004E5650"/>
    <w:rsid w:val="004F2CE9"/>
    <w:rsid w:val="005128BC"/>
    <w:rsid w:val="00525C6B"/>
    <w:rsid w:val="00525C98"/>
    <w:rsid w:val="005462F9"/>
    <w:rsid w:val="005551E3"/>
    <w:rsid w:val="005A11E9"/>
    <w:rsid w:val="005C05E4"/>
    <w:rsid w:val="005F2F15"/>
    <w:rsid w:val="00606902"/>
    <w:rsid w:val="0062318C"/>
    <w:rsid w:val="00665B6F"/>
    <w:rsid w:val="006813B0"/>
    <w:rsid w:val="00681C8C"/>
    <w:rsid w:val="006B660E"/>
    <w:rsid w:val="006D5808"/>
    <w:rsid w:val="006E212D"/>
    <w:rsid w:val="006F3974"/>
    <w:rsid w:val="006F7590"/>
    <w:rsid w:val="0072666A"/>
    <w:rsid w:val="007428CA"/>
    <w:rsid w:val="007A2FFB"/>
    <w:rsid w:val="007A741F"/>
    <w:rsid w:val="007C2B00"/>
    <w:rsid w:val="007F12F8"/>
    <w:rsid w:val="008071CF"/>
    <w:rsid w:val="00842AD8"/>
    <w:rsid w:val="008640B0"/>
    <w:rsid w:val="00890776"/>
    <w:rsid w:val="008E6F91"/>
    <w:rsid w:val="009332DA"/>
    <w:rsid w:val="00950334"/>
    <w:rsid w:val="00966EE5"/>
    <w:rsid w:val="009A044A"/>
    <w:rsid w:val="009B14CC"/>
    <w:rsid w:val="009D1628"/>
    <w:rsid w:val="00A156A7"/>
    <w:rsid w:val="00A27B88"/>
    <w:rsid w:val="00A5504F"/>
    <w:rsid w:val="00A56B91"/>
    <w:rsid w:val="00A750D5"/>
    <w:rsid w:val="00A9107E"/>
    <w:rsid w:val="00B126AD"/>
    <w:rsid w:val="00B23394"/>
    <w:rsid w:val="00B57187"/>
    <w:rsid w:val="00B726EF"/>
    <w:rsid w:val="00B72E36"/>
    <w:rsid w:val="00B96C6C"/>
    <w:rsid w:val="00BB64D8"/>
    <w:rsid w:val="00BF1C51"/>
    <w:rsid w:val="00C10153"/>
    <w:rsid w:val="00C5505F"/>
    <w:rsid w:val="00CC09D6"/>
    <w:rsid w:val="00CC20AF"/>
    <w:rsid w:val="00CC349B"/>
    <w:rsid w:val="00CD1941"/>
    <w:rsid w:val="00CF3B4E"/>
    <w:rsid w:val="00D02C54"/>
    <w:rsid w:val="00D17EB0"/>
    <w:rsid w:val="00D51596"/>
    <w:rsid w:val="00D922F0"/>
    <w:rsid w:val="00DA19B9"/>
    <w:rsid w:val="00DB7D30"/>
    <w:rsid w:val="00DC636C"/>
    <w:rsid w:val="00DE5636"/>
    <w:rsid w:val="00DF70BF"/>
    <w:rsid w:val="00E449EB"/>
    <w:rsid w:val="00E73F09"/>
    <w:rsid w:val="00EA2599"/>
    <w:rsid w:val="00EA5A26"/>
    <w:rsid w:val="00EC55AF"/>
    <w:rsid w:val="00ED23BF"/>
    <w:rsid w:val="00F10E07"/>
    <w:rsid w:val="00F342B5"/>
    <w:rsid w:val="00F501FC"/>
    <w:rsid w:val="00FA1DCB"/>
    <w:rsid w:val="00FF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8E3E"/>
  <w15:docId w15:val="{711A3DB1-185D-EB4A-9AD0-3031AA10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Farhan Ameen</cp:lastModifiedBy>
  <cp:revision>2</cp:revision>
  <dcterms:created xsi:type="dcterms:W3CDTF">2024-06-04T13:13:00Z</dcterms:created>
  <dcterms:modified xsi:type="dcterms:W3CDTF">2024-06-10T14:11:00Z</dcterms:modified>
</cp:coreProperties>
</file>